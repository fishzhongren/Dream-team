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数据库设计（CJKCB_data）：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管理员表（admin）：</w:t>
      </w:r>
    </w:p>
    <w:tbl>
      <w:tblPr>
        <w:tblStyle w:val="5"/>
        <w:tblW w:w="7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1080"/>
        <w:gridCol w:w="924"/>
        <w:gridCol w:w="1065"/>
        <w:gridCol w:w="1065"/>
        <w:gridCol w:w="2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</w:t>
            </w:r>
          </w:p>
        </w:tc>
        <w:tc>
          <w:tcPr>
            <w:tcW w:w="2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A_I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2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9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acount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9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  <w:bookmarkStart w:id="0" w:name="_GoBack"/>
            <w:bookmarkEnd w:id="0"/>
          </w:p>
        </w:tc>
        <w:tc>
          <w:tcPr>
            <w:tcW w:w="9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lasttimes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9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最后一次登陆时间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1表示正常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学生信息表（students）：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791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7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</w:t>
            </w:r>
          </w:p>
        </w:tc>
        <w:tc>
          <w:tcPr>
            <w:tcW w:w="2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A_I</w:t>
            </w: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Stunum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最后一次登陆时间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1表示正常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课程表（course）；</w:t>
      </w:r>
    </w:p>
    <w:tbl>
      <w:tblPr>
        <w:tblStyle w:val="5"/>
        <w:tblW w:w="7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1080"/>
        <w:gridCol w:w="924"/>
        <w:gridCol w:w="1065"/>
        <w:gridCol w:w="1065"/>
        <w:gridCol w:w="2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</w:t>
            </w:r>
          </w:p>
        </w:tc>
        <w:tc>
          <w:tcPr>
            <w:tcW w:w="2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A_I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2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9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cname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9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学生注册表：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791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7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</w:t>
            </w:r>
          </w:p>
        </w:tc>
        <w:tc>
          <w:tcPr>
            <w:tcW w:w="2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A_I</w:t>
            </w: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Stunum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Photo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动态数据表：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230"/>
        <w:gridCol w:w="1119"/>
        <w:gridCol w:w="1420"/>
        <w:gridCol w:w="791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7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</w:t>
            </w:r>
          </w:p>
        </w:tc>
        <w:tc>
          <w:tcPr>
            <w:tcW w:w="2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A_I</w:t>
            </w: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Nickname（同上表）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呢称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Photo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260FB"/>
    <w:rsid w:val="04E260FB"/>
    <w:rsid w:val="6D535020"/>
    <w:rsid w:val="75BF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2018-09-19T08:06:00Z</dcterms:created>
  <dc:creator>ASUS</dc:creator>
  <cp:lastModifiedBy>ASUS</cp:lastModifiedBy>
  <dcterms:modified xsi:type="dcterms:W3CDTF">2018-09-19T10:30:00Z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